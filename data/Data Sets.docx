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25D6" w:rsidRDefault="00EF6217">
      <w:pPr>
        <w:pStyle w:val="Heading1"/>
      </w:pPr>
      <w:r>
        <w:t>Group Project 2 – Bicycle Crashes</w:t>
      </w:r>
    </w:p>
    <w:p w:rsidR="00EF6217" w:rsidRDefault="00EF6217" w:rsidP="00EF6217">
      <w:pPr>
        <w:pStyle w:val="ListBullet"/>
        <w:numPr>
          <w:ilvl w:val="0"/>
          <w:numId w:val="0"/>
        </w:numPr>
      </w:pPr>
      <w:r>
        <w:t>Data Sets:</w:t>
      </w:r>
    </w:p>
    <w:p w:rsidR="00E825D6" w:rsidRDefault="00EF6217" w:rsidP="00EF6217">
      <w:pPr>
        <w:pStyle w:val="ListBullet"/>
      </w:pPr>
      <w:hyperlink r:id="rId7" w:history="1">
        <w:r w:rsidRPr="002F7777">
          <w:rPr>
            <w:rStyle w:val="Hyperlink"/>
          </w:rPr>
          <w:t>https://www.chapelhillopendata.org/explore/dataset/bicycle-crash-data-chapel-hill-region/table/?disjunctive.city&amp;disjunctive.county&amp;disjunctive.crashday&amp;disjunctive.crashsevr&amp;disjunctive.crashyear</w:t>
        </w:r>
      </w:hyperlink>
    </w:p>
    <w:p w:rsidR="00EF6217" w:rsidRDefault="00EF6217" w:rsidP="00EF6217">
      <w:pPr>
        <w:pStyle w:val="ListBullet"/>
      </w:pPr>
      <w:hyperlink r:id="rId8" w:history="1">
        <w:r w:rsidRPr="002F7777">
          <w:rPr>
            <w:rStyle w:val="Hyperlink"/>
          </w:rPr>
          <w:t>https://www.chapelhillopendata.org/explore/dataset/pedestrian-crashes-chapel-hill-region/map/?disjunctive.city&amp;disjunctive.county&amp;disjunctive.crashsevr&amp;disjunctive.crashyear&amp;location=6,33.10075,-80.15625</w:t>
        </w:r>
      </w:hyperlink>
    </w:p>
    <w:p w:rsidR="00EF6217" w:rsidRDefault="00EF6217" w:rsidP="00EF6217">
      <w:pPr>
        <w:pStyle w:val="ListBullet"/>
        <w:numPr>
          <w:ilvl w:val="0"/>
          <w:numId w:val="0"/>
        </w:numPr>
        <w:ind w:left="432" w:hanging="432"/>
      </w:pPr>
    </w:p>
    <w:p w:rsidR="00EF6217" w:rsidRDefault="00EF6217" w:rsidP="00EF6217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Youtube</w:t>
      </w:r>
      <w:proofErr w:type="spellEnd"/>
      <w:r>
        <w:t xml:space="preserve"> Links:</w:t>
      </w:r>
    </w:p>
    <w:p w:rsidR="00EF6217" w:rsidRDefault="00EF6217" w:rsidP="00EF6217">
      <w:pPr>
        <w:pStyle w:val="ListBullet"/>
        <w:numPr>
          <w:ilvl w:val="0"/>
          <w:numId w:val="5"/>
        </w:numPr>
      </w:pPr>
      <w:hyperlink r:id="rId9" w:history="1">
        <w:r w:rsidRPr="002F7777">
          <w:rPr>
            <w:rStyle w:val="Hyperlink"/>
          </w:rPr>
          <w:t>https://www.youtube.com/watch?v=5bMdjkfvONE</w:t>
        </w:r>
      </w:hyperlink>
    </w:p>
    <w:p w:rsidR="00EF6217" w:rsidRDefault="00EF6217" w:rsidP="00EF6217">
      <w:pPr>
        <w:pStyle w:val="ListBullet"/>
        <w:numPr>
          <w:ilvl w:val="0"/>
          <w:numId w:val="0"/>
        </w:numPr>
        <w:ind w:left="720"/>
      </w:pPr>
    </w:p>
    <w:p w:rsidR="00EF6217" w:rsidRDefault="00EF6217" w:rsidP="00EF6217">
      <w:pPr>
        <w:pStyle w:val="ListBullet"/>
        <w:numPr>
          <w:ilvl w:val="0"/>
          <w:numId w:val="0"/>
        </w:numPr>
        <w:ind w:left="432" w:hanging="432"/>
      </w:pPr>
    </w:p>
    <w:sectPr w:rsidR="00EF6217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26CD" w:rsidRDefault="00A826CD">
      <w:r>
        <w:separator/>
      </w:r>
    </w:p>
    <w:p w:rsidR="00A826CD" w:rsidRDefault="00A826CD"/>
  </w:endnote>
  <w:endnote w:type="continuationSeparator" w:id="0">
    <w:p w:rsidR="00A826CD" w:rsidRDefault="00A826CD">
      <w:r>
        <w:continuationSeparator/>
      </w:r>
    </w:p>
    <w:p w:rsidR="00A826CD" w:rsidRDefault="00A82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25D6" w:rsidRDefault="00A826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26CD" w:rsidRDefault="00A826CD">
      <w:r>
        <w:separator/>
      </w:r>
    </w:p>
    <w:p w:rsidR="00A826CD" w:rsidRDefault="00A826CD"/>
  </w:footnote>
  <w:footnote w:type="continuationSeparator" w:id="0">
    <w:p w:rsidR="00A826CD" w:rsidRDefault="00A826CD">
      <w:r>
        <w:continuationSeparator/>
      </w:r>
    </w:p>
    <w:p w:rsidR="00A826CD" w:rsidRDefault="00A826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65E7D"/>
    <w:multiLevelType w:val="hybridMultilevel"/>
    <w:tmpl w:val="401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17"/>
    <w:rsid w:val="00A826CD"/>
    <w:rsid w:val="00E825D6"/>
    <w:rsid w:val="00E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0835"/>
  <w15:chartTrackingRefBased/>
  <w15:docId w15:val="{F405B2FA-C8C2-F149-A38D-893F4908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21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pelhillopendata.org/explore/dataset/pedestrian-crashes-chapel-hill-region/map/?disjunctive.city&amp;disjunctive.county&amp;disjunctive.crashsevr&amp;disjunctive.crashyear&amp;location=6,33.10075,-80.156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pelhillopendata.org/explore/dataset/bicycle-crash-data-chapel-hill-region/table/?disjunctive.city&amp;disjunctive.county&amp;disjunctive.crashday&amp;disjunctive.crashsevr&amp;disjunctive.crashye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bMdjkfvO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scott/Library/Containers/com.microsoft.Word/Data/Library/Application%20Support/Microsoft/Office/16.0/DTS/en-US%7b8DB3862F-0F1A-4348-AB84-5D5587182A1E%7d/%7b56630C18-F16F-A64C-B060-D31D4B98B15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Scott</cp:lastModifiedBy>
  <cp:revision>1</cp:revision>
  <dcterms:created xsi:type="dcterms:W3CDTF">2020-06-26T04:20:00Z</dcterms:created>
  <dcterms:modified xsi:type="dcterms:W3CDTF">2020-06-26T04:24:00Z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